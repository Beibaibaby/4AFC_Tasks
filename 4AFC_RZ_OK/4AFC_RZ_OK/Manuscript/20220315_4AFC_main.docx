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943E" w14:textId="672EE270" w:rsidR="00A15365" w:rsidRDefault="00C0004C" w:rsidP="00C000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15365">
        <w:rPr>
          <w:rFonts w:ascii="Times New Roman" w:hAnsi="Times New Roman" w:cs="Times New Roman"/>
        </w:rPr>
        <w:t xml:space="preserve">Running title: temporal evolution of </w:t>
      </w:r>
      <w:r w:rsidR="00ED41C1">
        <w:rPr>
          <w:rFonts w:ascii="Times New Roman" w:hAnsi="Times New Roman" w:cs="Times New Roman"/>
        </w:rPr>
        <w:t>multiple-choice</w:t>
      </w:r>
      <w:r w:rsidR="00A15365">
        <w:rPr>
          <w:rFonts w:ascii="Times New Roman" w:hAnsi="Times New Roman" w:cs="Times New Roman"/>
        </w:rPr>
        <w:t xml:space="preserve"> perceptual </w:t>
      </w:r>
      <w:r w:rsidR="00ED41C1">
        <w:rPr>
          <w:rFonts w:ascii="Times New Roman" w:hAnsi="Times New Roman" w:cs="Times New Roman"/>
        </w:rPr>
        <w:t>decision-making</w:t>
      </w:r>
    </w:p>
    <w:p w14:paraId="12103B19" w14:textId="77777777" w:rsidR="00A15365" w:rsidRDefault="00A15365" w:rsidP="00C0004C">
      <w:pPr>
        <w:spacing w:line="360" w:lineRule="auto"/>
        <w:rPr>
          <w:rFonts w:ascii="Times New Roman" w:hAnsi="Times New Roman" w:cs="Times New Roman"/>
        </w:rPr>
      </w:pPr>
    </w:p>
    <w:p w14:paraId="586B9BBB" w14:textId="68BEFDD0" w:rsidR="00A15365" w:rsidRDefault="005F70F7" w:rsidP="00ED41C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emporal evolution of </w:t>
      </w:r>
      <w:r w:rsidR="00ED41C1">
        <w:rPr>
          <w:rFonts w:ascii="Times New Roman" w:hAnsi="Times New Roman" w:cs="Times New Roman"/>
        </w:rPr>
        <w:t>multiple-choice perceptual decision-making</w:t>
      </w:r>
    </w:p>
    <w:p w14:paraId="37B59DB8" w14:textId="77777777" w:rsidR="00ED41C1" w:rsidRDefault="00ED41C1" w:rsidP="00A15365">
      <w:pPr>
        <w:spacing w:line="360" w:lineRule="auto"/>
        <w:jc w:val="center"/>
        <w:rPr>
          <w:rFonts w:ascii="Times New Roman" w:hAnsi="Times New Roman" w:cs="Times New Roman"/>
        </w:rPr>
      </w:pPr>
    </w:p>
    <w:p w14:paraId="744D6DA7" w14:textId="581BA5D4" w:rsidR="00C0004C" w:rsidRDefault="00A15365" w:rsidP="00A1536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Oh-Sang Kwon, Yun-Long Xu, Ru-Yuan Zhang, Duje Tadin</w:t>
      </w:r>
    </w:p>
    <w:p w14:paraId="6D85ADBA" w14:textId="056D6646" w:rsidR="005F70F7" w:rsidRDefault="005F70F7" w:rsidP="005F70F7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14:paraId="50F9377D" w14:textId="77777777" w:rsidR="005F70F7" w:rsidRDefault="005F70F7" w:rsidP="005F70F7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14:paraId="2DAC4CF0" w14:textId="1EC68899" w:rsidR="005F70F7" w:rsidRPr="005F70F7" w:rsidRDefault="005F70F7" w:rsidP="005F70F7">
      <w:pPr>
        <w:spacing w:line="360" w:lineRule="auto"/>
        <w:rPr>
          <w:rFonts w:ascii="Times New Roman" w:hAnsi="Times New Roman" w:cs="Times New Roman"/>
        </w:rPr>
      </w:pPr>
      <w:r w:rsidRPr="005F70F7">
        <w:rPr>
          <w:rFonts w:ascii="Times New Roman" w:hAnsi="Times New Roman" w:cs="Times New Roman"/>
          <w:vertAlign w:val="superscript"/>
        </w:rPr>
        <w:t>1</w:t>
      </w:r>
      <w:r w:rsidRPr="005F70F7">
        <w:rPr>
          <w:rFonts w:ascii="Times New Roman" w:hAnsi="Times New Roman" w:cs="Times New Roman"/>
        </w:rPr>
        <w:t xml:space="preserve">Institute of Psychology and Behavioral Science, </w:t>
      </w:r>
      <w:proofErr w:type="spellStart"/>
      <w:r w:rsidRPr="005F70F7">
        <w:rPr>
          <w:rFonts w:ascii="Times New Roman" w:hAnsi="Times New Roman" w:cs="Times New Roman"/>
        </w:rPr>
        <w:t>Antai</w:t>
      </w:r>
      <w:proofErr w:type="spellEnd"/>
      <w:r w:rsidRPr="005F70F7">
        <w:rPr>
          <w:rFonts w:ascii="Times New Roman" w:hAnsi="Times New Roman" w:cs="Times New Roman"/>
        </w:rPr>
        <w:t xml:space="preserve"> College of Economics and Management, Shanghai Jiao Tong University, Shanghai, China. 200030</w:t>
      </w:r>
    </w:p>
    <w:p w14:paraId="59AA6E91" w14:textId="481D7E58" w:rsidR="0056077C" w:rsidRDefault="005F70F7" w:rsidP="005F70F7">
      <w:pPr>
        <w:spacing w:line="360" w:lineRule="auto"/>
        <w:rPr>
          <w:rFonts w:ascii="Times New Roman" w:hAnsi="Times New Roman" w:cs="Times New Roman"/>
        </w:rPr>
      </w:pPr>
      <w:r w:rsidRPr="005F70F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Shanghai Mental Health Center, </w:t>
      </w:r>
      <w:r w:rsidR="00ED41C1">
        <w:rPr>
          <w:rFonts w:ascii="Times New Roman" w:hAnsi="Times New Roman" w:cs="Times New Roman"/>
        </w:rPr>
        <w:t>School of Medicine, Shanghai Jiao Tong University, Shanghai, China. 200030</w:t>
      </w:r>
    </w:p>
    <w:p w14:paraId="2E84E11E" w14:textId="77777777" w:rsidR="0056077C" w:rsidRDefault="00560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05C9DA" w14:textId="763E191A" w:rsidR="005F70F7" w:rsidRDefault="0056077C" w:rsidP="005F70F7">
      <w:pPr>
        <w:spacing w:line="360" w:lineRule="auto"/>
        <w:rPr>
          <w:rFonts w:ascii="Times New Roman" w:hAnsi="Times New Roman" w:cs="Times New Roman"/>
          <w:b/>
          <w:bCs/>
        </w:rPr>
      </w:pPr>
      <w:r w:rsidRPr="0056077C">
        <w:rPr>
          <w:rFonts w:ascii="Times New Roman" w:hAnsi="Times New Roman" w:cs="Times New Roman"/>
          <w:b/>
          <w:bCs/>
        </w:rPr>
        <w:lastRenderedPageBreak/>
        <w:t>ABSTRACT</w:t>
      </w:r>
    </w:p>
    <w:p w14:paraId="4755EF55" w14:textId="537B8239" w:rsidR="0056077C" w:rsidRDefault="0056077C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12E8F3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74509F77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6BAC99DA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2CD1BC49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58BDC0D6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56E25003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2D27737F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42670EC8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7C00539A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39C0E54E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1F00F80E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305D7353" w14:textId="77777777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443FB181" w14:textId="62185221" w:rsidR="00E3324A" w:rsidRDefault="0056077C" w:rsidP="005F70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eywords: motion perception, perceptual choice, excitation-inhibition network </w:t>
      </w:r>
    </w:p>
    <w:p w14:paraId="5A13AEB4" w14:textId="77777777" w:rsidR="00E3324A" w:rsidRDefault="00E33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1C0C80" w14:textId="0FEF8CC1" w:rsidR="0056077C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  <w:r w:rsidRPr="00E3324A">
        <w:rPr>
          <w:rFonts w:ascii="Times New Roman" w:hAnsi="Times New Roman" w:cs="Times New Roman" w:hint="eastAsia"/>
          <w:b/>
          <w:bCs/>
        </w:rPr>
        <w:lastRenderedPageBreak/>
        <w:t>I</w:t>
      </w:r>
      <w:r w:rsidRPr="00E3324A">
        <w:rPr>
          <w:rFonts w:ascii="Times New Roman" w:hAnsi="Times New Roman" w:cs="Times New Roman"/>
          <w:b/>
          <w:bCs/>
        </w:rPr>
        <w:t>NTRODUCTION</w:t>
      </w:r>
    </w:p>
    <w:p w14:paraId="73F779A3" w14:textId="0E45785B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26F641" w14:textId="3C6CD28D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D65133" w14:textId="40723903" w:rsidR="00E3324A" w:rsidRDefault="00E33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01F590" w14:textId="07A95975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  <w:r w:rsidRPr="00E3324A">
        <w:rPr>
          <w:rFonts w:ascii="Times New Roman" w:hAnsi="Times New Roman" w:cs="Times New Roman"/>
          <w:b/>
          <w:bCs/>
        </w:rPr>
        <w:lastRenderedPageBreak/>
        <w:t>METHODS AND MATERIALS</w:t>
      </w:r>
    </w:p>
    <w:p w14:paraId="06D981FF" w14:textId="20F37FF4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88066D1" w14:textId="12E232B8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AC06828" w14:textId="7A31AC1D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A4CF6A" w14:textId="5A84AD1B" w:rsidR="00E3324A" w:rsidRDefault="00E332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F1D175" w14:textId="4C607248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R</w:t>
      </w:r>
      <w:r>
        <w:rPr>
          <w:rFonts w:ascii="Times New Roman" w:hAnsi="Times New Roman" w:cs="Times New Roman"/>
          <w:b/>
          <w:bCs/>
        </w:rPr>
        <w:t>ESULTS</w:t>
      </w:r>
    </w:p>
    <w:p w14:paraId="2B0D0947" w14:textId="0DC2FCCF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C6954A3" w14:textId="101382A1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5787045F" w14:textId="03AC3C8B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019B51E1" w14:textId="34F7866B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16EC7643" w14:textId="0D583366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0BB87D64" w14:textId="75742BA8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04BBB3BC" w14:textId="3B5CA225" w:rsidR="00E3324A" w:rsidRDefault="00E3324A" w:rsidP="005F70F7">
      <w:pPr>
        <w:spacing w:line="360" w:lineRule="auto"/>
        <w:rPr>
          <w:rFonts w:ascii="Times New Roman" w:hAnsi="Times New Roman" w:cs="Times New Roman"/>
        </w:rPr>
      </w:pPr>
    </w:p>
    <w:p w14:paraId="6BC54798" w14:textId="3003D47A" w:rsidR="00E3324A" w:rsidRDefault="00E33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FB1D9A" w14:textId="2D64A78C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  <w:r w:rsidRPr="00E3324A">
        <w:rPr>
          <w:rFonts w:ascii="Times New Roman" w:hAnsi="Times New Roman" w:cs="Times New Roman" w:hint="eastAsia"/>
          <w:b/>
          <w:bCs/>
        </w:rPr>
        <w:lastRenderedPageBreak/>
        <w:t>DISCUSSIONS</w:t>
      </w:r>
    </w:p>
    <w:p w14:paraId="097C6733" w14:textId="376E1FCB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C67B2D" w14:textId="64A7941B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BE9C79F" w14:textId="11E07644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25B73D" w14:textId="28DC5941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858C830" w14:textId="3D1BF792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F56517" w14:textId="61AB1EFF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ACKNOLEGEMENT</w:t>
      </w:r>
    </w:p>
    <w:p w14:paraId="7CD104B5" w14:textId="0AE9CE11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69327B6" w14:textId="1F062E59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2CDDEE" w14:textId="3B9F8B7D" w:rsidR="00E3324A" w:rsidRDefault="00E3324A" w:rsidP="005F70F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REFERENCES</w:t>
      </w:r>
    </w:p>
    <w:p w14:paraId="72B706D6" w14:textId="77777777" w:rsidR="00E3324A" w:rsidRPr="00E3324A" w:rsidRDefault="00E3324A" w:rsidP="005F70F7">
      <w:pPr>
        <w:spacing w:line="360" w:lineRule="auto"/>
        <w:rPr>
          <w:rFonts w:ascii="Times New Roman" w:hAnsi="Times New Roman" w:cs="Times New Roman" w:hint="eastAsia"/>
          <w:b/>
          <w:bCs/>
        </w:rPr>
      </w:pPr>
    </w:p>
    <w:sectPr w:rsidR="00E3324A" w:rsidRPr="00E3324A" w:rsidSect="00C0004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63B5" w14:textId="77777777" w:rsidR="00FE0345" w:rsidRDefault="00FE0345" w:rsidP="00A11C1E">
      <w:r>
        <w:separator/>
      </w:r>
    </w:p>
  </w:endnote>
  <w:endnote w:type="continuationSeparator" w:id="0">
    <w:p w14:paraId="22331ADA" w14:textId="77777777" w:rsidR="00FE0345" w:rsidRDefault="00FE0345" w:rsidP="00A1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73866748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C0D03CE" w14:textId="77777777" w:rsidR="00A11C1E" w:rsidRDefault="00A11C1E" w:rsidP="00A11C1E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A57D8AA" w14:textId="77777777" w:rsidR="00A11C1E" w:rsidRDefault="00A11C1E" w:rsidP="00A11C1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8240877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D2DF7BC" w14:textId="77777777" w:rsidR="00A11C1E" w:rsidRDefault="00A11C1E" w:rsidP="00A11C1E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2785CA0E" w14:textId="77777777" w:rsidR="00A11C1E" w:rsidRDefault="00A11C1E" w:rsidP="00A11C1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178B" w14:textId="77777777" w:rsidR="00FE0345" w:rsidRDefault="00FE0345" w:rsidP="00A11C1E">
      <w:r>
        <w:separator/>
      </w:r>
    </w:p>
  </w:footnote>
  <w:footnote w:type="continuationSeparator" w:id="0">
    <w:p w14:paraId="79C0C74A" w14:textId="77777777" w:rsidR="00FE0345" w:rsidRDefault="00FE0345" w:rsidP="00A11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7075"/>
    <w:multiLevelType w:val="hybridMultilevel"/>
    <w:tmpl w:val="78500542"/>
    <w:lvl w:ilvl="0" w:tplc="6622B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9759A"/>
    <w:multiLevelType w:val="hybridMultilevel"/>
    <w:tmpl w:val="A46E9BFC"/>
    <w:lvl w:ilvl="0" w:tplc="2D26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5"/>
    <w:rsid w:val="002203BE"/>
    <w:rsid w:val="0055120B"/>
    <w:rsid w:val="0056077C"/>
    <w:rsid w:val="005F70F7"/>
    <w:rsid w:val="00A11C1E"/>
    <w:rsid w:val="00A15365"/>
    <w:rsid w:val="00C0004C"/>
    <w:rsid w:val="00E3324A"/>
    <w:rsid w:val="00ED41C1"/>
    <w:rsid w:val="00EF28D0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02E2F"/>
  <w15:chartTrackingRefBased/>
  <w15:docId w15:val="{DC979C62-CF19-7445-A3EC-F09846E8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qFormat/>
    <w:rsid w:val="00C0004C"/>
    <w:rPr>
      <w:rFonts w:ascii="Arial" w:hAnsi="Arial"/>
      <w:sz w:val="22"/>
    </w:rPr>
  </w:style>
  <w:style w:type="paragraph" w:styleId="a4">
    <w:name w:val="footer"/>
    <w:basedOn w:val="a"/>
    <w:link w:val="a5"/>
    <w:uiPriority w:val="99"/>
    <w:unhideWhenUsed/>
    <w:rsid w:val="00A11C1E"/>
    <w:pPr>
      <w:tabs>
        <w:tab w:val="center" w:pos="4680"/>
        <w:tab w:val="right" w:pos="9360"/>
      </w:tabs>
    </w:pPr>
  </w:style>
  <w:style w:type="character" w:customStyle="1" w:styleId="a5">
    <w:name w:val="页脚 字符"/>
    <w:basedOn w:val="a0"/>
    <w:link w:val="a4"/>
    <w:uiPriority w:val="99"/>
    <w:rsid w:val="00A11C1E"/>
  </w:style>
  <w:style w:type="character" w:styleId="a6">
    <w:name w:val="page number"/>
    <w:basedOn w:val="a0"/>
    <w:uiPriority w:val="99"/>
    <w:semiHidden/>
    <w:unhideWhenUsed/>
    <w:rsid w:val="00A11C1E"/>
  </w:style>
  <w:style w:type="paragraph" w:styleId="a7">
    <w:name w:val="List Paragraph"/>
    <w:basedOn w:val="a"/>
    <w:uiPriority w:val="34"/>
    <w:qFormat/>
    <w:rsid w:val="005F7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yuan/Library/Group%20Containers/UBF8T346G9.Office/User%20Content.localized/Templates.localized/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paper.dotx</Template>
  <TotalTime>5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Ru-Yuan Zhang</dc:creator>
  <cp:keywords/>
  <dc:description/>
  <cp:lastModifiedBy>Ru-Yuan Zhang</cp:lastModifiedBy>
  <cp:revision>5</cp:revision>
  <dcterms:created xsi:type="dcterms:W3CDTF">2022-03-15T02:45:00Z</dcterms:created>
  <dcterms:modified xsi:type="dcterms:W3CDTF">2022-03-15T02:53:00Z</dcterms:modified>
</cp:coreProperties>
</file>